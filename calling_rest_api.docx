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3FA" w:rsidRDefault="005926AC" w:rsidP="005926AC">
      <w:r>
        <w:rPr>
          <w:rStyle w:val="l0s521"/>
        </w:rPr>
        <w:t>FUNCTION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z_rnm_call_aspentech_rest_api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*"*"Local Interface: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*"  IMPORTING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*"     REFERENCE(IT_DATA) TYPE  DATA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*"     REFERENCE(IV_URL) TYPE  STRING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*"  EXPORTING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*"     REFERENCE(EX_RESULT) TYPE  STRING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*"  EXCEPTIONS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*"      INTERNALERROR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*"      POSTINGERROR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*"      HTTP_COMMUNICATION_FAILURE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*"      HTTP_INVALID_STATE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*"      HTTP_PROCESSING_FAILED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*"      HTTP_INVALID_TIMEOUT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*&amp; TITLE           : Z_RNM_CALL_ASPENTECH_REST_API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*&amp; CD              : 8048060: Interface data from SAP to Aspentech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*&amp; TECHNICAL AUTHOR: PEOL_046 (Pranjal Ghimire)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*&amp; FUNCTIONAL      : Shridhar/Niranjan Shisode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*&amp; PURPOSE: THIS FM IS USED TO SEND DATA TO ASPENTECH USING REST API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*&amp; RELEASE: 1.0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</w:t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lty_response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status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description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lty_response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         lt_response_t TYPE STANDARD TABLE OF lty_response.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 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lt_response_tt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lty_response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lty_sendstockdetailsres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send_stock_details_res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lt_response_tt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lty_sendstockdetailsres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lty_resp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</w:t>
      </w:r>
      <w:r>
        <w:rPr>
          <w:rStyle w:val="l0s521"/>
        </w:rPr>
        <w:t>data TYPE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lty_sendstockdetailsres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lty_resp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snd_json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zui_cl_json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json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lw_result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lty_response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lw_resp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lty_resp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lo_http_client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if_http_client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lw_response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lc_contentype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string  </w:t>
      </w:r>
      <w:r>
        <w:rPr>
          <w:rStyle w:val="l0s521"/>
        </w:rPr>
        <w:t>VALUE </w:t>
      </w:r>
      <w:r>
        <w:rPr>
          <w:rStyle w:val="l0s331"/>
        </w:rPr>
        <w:t>'Content-Type'</w:t>
      </w:r>
      <w:r>
        <w:rPr>
          <w:rStyle w:val="l0s551"/>
        </w:rPr>
        <w:t>, </w:t>
      </w:r>
      <w:r>
        <w:rPr>
          <w:rStyle w:val="l0s311"/>
        </w:rPr>
        <w:t>"#EC NOTEXT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    lc_value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string </w:t>
      </w:r>
      <w:r>
        <w:rPr>
          <w:rStyle w:val="l0s521"/>
        </w:rPr>
        <w:t>VALUE </w:t>
      </w:r>
      <w:r>
        <w:rPr>
          <w:rStyle w:val="l0s331"/>
        </w:rPr>
        <w:t>'application/json'</w:t>
      </w:r>
      <w:r>
        <w:rPr>
          <w:rStyle w:val="l0s551"/>
        </w:rPr>
        <w:t>, </w:t>
      </w:r>
      <w:r>
        <w:rPr>
          <w:rStyle w:val="l0s311"/>
        </w:rPr>
        <w:t>"#EC NOTEXT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    lc_req_mthd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string </w:t>
      </w:r>
      <w:r>
        <w:rPr>
          <w:rStyle w:val="l0s521"/>
        </w:rPr>
        <w:t>VALUE </w:t>
      </w:r>
      <w:r>
        <w:rPr>
          <w:rStyle w:val="l0s331"/>
        </w:rPr>
        <w:t>'~request_method'</w:t>
      </w:r>
      <w:r>
        <w:rPr>
          <w:rStyle w:val="l0s551"/>
        </w:rPr>
        <w:t>, </w:t>
      </w:r>
      <w:r>
        <w:rPr>
          <w:rStyle w:val="l0s311"/>
        </w:rPr>
        <w:t>"#EC NOTEXT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    lc_req_token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string </w:t>
      </w:r>
      <w:r>
        <w:rPr>
          <w:rStyle w:val="l0s521"/>
        </w:rPr>
        <w:t>VALUE </w:t>
      </w:r>
      <w:r>
        <w:rPr>
          <w:rStyle w:val="l0s331"/>
        </w:rPr>
        <w:t>'x-access-token'</w:t>
      </w:r>
      <w:r>
        <w:rPr>
          <w:rStyle w:val="l0s551"/>
        </w:rPr>
        <w:t>, </w:t>
      </w:r>
      <w:r>
        <w:rPr>
          <w:rStyle w:val="l0s311"/>
        </w:rPr>
        <w:t>"#EC NOTEXT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    lc_req_val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string </w:t>
      </w:r>
      <w:r>
        <w:rPr>
          <w:rStyle w:val="l0s521"/>
        </w:rPr>
        <w:t>VALUE </w:t>
      </w:r>
      <w:r>
        <w:rPr>
          <w:rStyle w:val="l0s331"/>
        </w:rPr>
        <w:t>'POST'</w:t>
      </w:r>
      <w:r>
        <w:rPr>
          <w:rStyle w:val="l0s551"/>
        </w:rPr>
        <w:t>.      </w:t>
      </w:r>
      <w:r>
        <w:rPr>
          <w:rStyle w:val="l0s311"/>
        </w:rPr>
        <w:t>"#EC NOTEXT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it_data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lastRenderedPageBreak/>
        <w:t>    </w:t>
      </w:r>
      <w:r>
        <w:rPr>
          <w:rStyle w:val="l0s311"/>
        </w:rPr>
        <w:t>" serialize internal table into JSON, skipping initial fields and converting ABAP field names into camelCase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zui_cl_json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serialize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   </w:t>
      </w:r>
      <w:r>
        <w:rPr>
          <w:rStyle w:val="l0s521"/>
        </w:rPr>
        <w:t>data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it_data   </w:t>
      </w:r>
      <w:r>
        <w:rPr>
          <w:rStyle w:val="l0s311"/>
        </w:rPr>
        <w:t>" Data to serialize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   compress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abap_false </w:t>
      </w:r>
      <w:r>
        <w:rPr>
          <w:rStyle w:val="l0s311"/>
        </w:rPr>
        <w:t>""C_BOOL-FALSE    " Skip empty element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   pretty_name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zui_cl_json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pretty_mode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camel_case </w:t>
      </w:r>
      <w:r>
        <w:rPr>
          <w:rStyle w:val="l0s311"/>
        </w:rPr>
        <w:t>""PRETTY_MODE-NONE    " Pretty Print property names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RECEIVING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   r_json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snd_json   </w:t>
      </w:r>
      <w:r>
        <w:rPr>
          <w:rStyle w:val="l0s311"/>
        </w:rPr>
        <w:t>" JSON string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</w:t>
      </w:r>
      <w:r>
        <w:rPr>
          <w:rStyle w:val="l0s521"/>
        </w:rPr>
        <w:t>REPLACE FIRST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OCCURRENCE </w:t>
      </w:r>
      <w:r>
        <w:rPr>
          <w:rStyle w:val="l0s521"/>
        </w:rPr>
        <w:t>OF  </w:t>
      </w:r>
      <w:r>
        <w:rPr>
          <w:rStyle w:val="l0s331"/>
        </w:rPr>
        <w:t>'['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snd_json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</w:t>
      </w:r>
      <w:r>
        <w:rPr>
          <w:rStyle w:val="l0s521"/>
        </w:rPr>
        <w:t>REPLACE  </w:t>
      </w:r>
      <w:r>
        <w:rPr>
          <w:rStyle w:val="l0s331"/>
        </w:rPr>
        <w:t>'"content":[{"'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snd_json </w:t>
      </w:r>
      <w:r>
        <w:rPr>
          <w:rStyle w:val="l0s521"/>
        </w:rPr>
        <w:t>WITH </w:t>
      </w:r>
      <w:r>
        <w:rPr>
          <w:rStyle w:val="l0s331"/>
        </w:rPr>
        <w:t>'"content":{"'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</w:t>
      </w:r>
      <w:r>
        <w:rPr>
          <w:rStyle w:val="l0s521"/>
        </w:rPr>
        <w:t>REPLACE  </w:t>
      </w:r>
      <w:r>
        <w:rPr>
          <w:rStyle w:val="l0s331"/>
        </w:rPr>
        <w:t>'}]}]}]'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snd_json </w:t>
      </w:r>
      <w:r>
        <w:rPr>
          <w:rStyle w:val="l0s521"/>
        </w:rPr>
        <w:t>WITH </w:t>
      </w:r>
      <w:r>
        <w:rPr>
          <w:rStyle w:val="l0s331"/>
        </w:rPr>
        <w:t>'}]}}'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</w:t>
      </w:r>
      <w:r>
        <w:rPr>
          <w:rStyle w:val="l0s521"/>
        </w:rPr>
        <w:t>REPLACE  </w:t>
      </w:r>
      <w:r>
        <w:rPr>
          <w:rStyle w:val="l0s331"/>
        </w:rPr>
        <w:t>'"}]}]'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snd_json </w:t>
      </w:r>
      <w:r>
        <w:rPr>
          <w:rStyle w:val="l0s521"/>
        </w:rPr>
        <w:t>WITH </w:t>
      </w:r>
      <w:r>
        <w:rPr>
          <w:rStyle w:val="l0s331"/>
        </w:rPr>
        <w:t>'"}}'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</w:t>
      </w:r>
      <w:r>
        <w:rPr>
          <w:rStyle w:val="l0s311"/>
        </w:rPr>
        <w:t>"To create http call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cl_http_client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create_by_url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url    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iv_url  </w:t>
      </w:r>
      <w:r>
        <w:rPr>
          <w:rStyle w:val="l0s311"/>
        </w:rPr>
        <w:t>" URL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</w:t>
      </w:r>
      <w:r>
        <w:rPr>
          <w:rStyle w:val="l0s521"/>
        </w:rPr>
        <w:t>client 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lo_http_client    </w:t>
      </w:r>
      <w:r>
        <w:rPr>
          <w:rStyle w:val="l0s311"/>
        </w:rPr>
        <w:t>" HTTP Client Abstraction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argument_not_found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plugin_not_active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internal_error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4 </w:t>
      </w:r>
      <w:r>
        <w:rPr>
          <w:rStyle w:val="l0s551"/>
        </w:rPr>
        <w:t>) 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lo_http_client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request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set_header_field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     name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lc_contentype  </w:t>
      </w:r>
      <w:r>
        <w:rPr>
          <w:rStyle w:val="l0s311"/>
        </w:rPr>
        <w:t>" Name of the header field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     </w:t>
      </w:r>
      <w:r>
        <w:rPr>
          <w:rStyle w:val="l0s521"/>
        </w:rPr>
        <w:t>value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lc_value </w:t>
      </w:r>
      <w:r>
        <w:rPr>
          <w:rStyle w:val="l0s551"/>
        </w:rPr>
        <w:t>).  </w:t>
      </w:r>
      <w:r>
        <w:rPr>
          <w:rStyle w:val="l0s311"/>
        </w:rPr>
        <w:t>" HTTP header field value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lo_http_client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request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set_header_field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    name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lc_req_mthd  </w:t>
      </w:r>
      <w:r>
        <w:rPr>
          <w:rStyle w:val="l0s311"/>
        </w:rPr>
        <w:t>" ~request_method header field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    </w:t>
      </w:r>
      <w:r>
        <w:rPr>
          <w:rStyle w:val="l0s521"/>
        </w:rPr>
        <w:t>value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lc_req_val   </w:t>
      </w:r>
      <w:r>
        <w:rPr>
          <w:rStyle w:val="l0s311"/>
        </w:rPr>
        <w:t>" HTTP header field value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lo_http_client-&gt;request-&gt;set_header_field(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            EXPORTING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              name  =   lc_req_token  " ~rx-access-token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              value =   lv_token   " HTTP header x-access-token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311"/>
        </w:rPr>
        <w:t>*           ).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lo_http_client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request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set_cdata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        </w:t>
      </w:r>
      <w:r>
        <w:rPr>
          <w:rStyle w:val="l0s521"/>
        </w:rPr>
        <w:t>data   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snd_json   </w:t>
      </w:r>
      <w:r>
        <w:rPr>
          <w:rStyle w:val="l0s311"/>
        </w:rPr>
        <w:t>" Binary data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lo_http_client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request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set_version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if_http_request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co_protocol_version_1_1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lo_http_client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send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         http_communication_failure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         http_invalid_state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lastRenderedPageBreak/>
        <w:t>                    http_processing_failed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         http_invalid_timeout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         </w:t>
      </w:r>
      <w:r>
        <w:rPr>
          <w:rStyle w:val="l0s521"/>
        </w:rPr>
        <w:t>OTHERS     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</w:t>
      </w:r>
      <w:r>
        <w:rPr>
          <w:rStyle w:val="l0s521"/>
        </w:rPr>
        <w:t>RAISE 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http_communication_failure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http_invalid_state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http_invalid_state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http_processing_failed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http_invalid_timeout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http_invalid_state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lo_http_client</w:t>
      </w:r>
      <w:r>
        <w:rPr>
          <w:rStyle w:val="l0s701"/>
        </w:rPr>
        <w:t>-&gt;</w:t>
      </w:r>
      <w:r>
        <w:rPr>
          <w:rStyle w:val="l0s521"/>
        </w:rPr>
        <w:t>receive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     http_communication_failure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     http_invalid_state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     http_processing_failed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     </w:t>
      </w:r>
      <w:r>
        <w:rPr>
          <w:rStyle w:val="l0s521"/>
        </w:rPr>
        <w:t>OTHERS      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</w:t>
      </w:r>
      <w:r>
        <w:rPr>
          <w:rStyle w:val="l0s521"/>
        </w:rPr>
        <w:t>RAISE 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http_communication_failure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http_invalid_state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http_processing_failed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lw_response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lo_http_client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response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get_cdata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lw_response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zui_cl_json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deserialize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json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lw_response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pretty_name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zui_cl_json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pretty_mode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camel_case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  </w:t>
      </w:r>
      <w:r>
        <w:rPr>
          <w:rStyle w:val="l0s521"/>
        </w:rPr>
        <w:t>data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lw_resp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lw_resp</w:t>
      </w:r>
      <w:r>
        <w:rPr>
          <w:rStyle w:val="l0s701"/>
        </w:rPr>
        <w:t>-</w:t>
      </w:r>
      <w:r>
        <w:rPr>
          <w:rStyle w:val="l0s521"/>
        </w:rPr>
        <w:t>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send_stock_details_res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lw_result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  ex_result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lw_result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description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  <w:bookmarkStart w:id="0" w:name="_GoBack"/>
      <w:bookmarkEnd w:id="0"/>
    </w:p>
    <w:sectPr w:rsidR="007F0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AC"/>
    <w:rsid w:val="002632D8"/>
    <w:rsid w:val="005926AC"/>
    <w:rsid w:val="0098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027F4-DA2A-4932-852B-9374FF62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5926A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926A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5926A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5926A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5926A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926A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241335E2</Template>
  <TotalTime>0</TotalTime>
  <Pages>3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Ghimire (Consultant)</dc:creator>
  <cp:keywords/>
  <dc:description/>
  <cp:lastModifiedBy>Pranjal Ghimire (Consultant)</cp:lastModifiedBy>
  <cp:revision>1</cp:revision>
  <dcterms:created xsi:type="dcterms:W3CDTF">2020-09-04T05:19:00Z</dcterms:created>
  <dcterms:modified xsi:type="dcterms:W3CDTF">2020-09-04T05:19:00Z</dcterms:modified>
</cp:coreProperties>
</file>